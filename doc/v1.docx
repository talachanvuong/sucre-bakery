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97A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center"/>
        <w:textAlignment w:val="auto"/>
        <w:rPr>
          <w:rFonts w:hint="default" w:ascii="Cambria" w:hAnsi="Cambria" w:eastAsia="Cambria" w:cs="Cambria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44"/>
          <w:szCs w:val="44"/>
          <w:lang w:val="en-US" w:eastAsia="zh-CN" w:bidi="ar"/>
        </w:rPr>
        <w:t>TÀI LIỆU HƯỚNG DẪN</w:t>
      </w:r>
    </w:p>
    <w:p w14:paraId="13018D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sử dụng API</w:t>
      </w:r>
    </w:p>
    <w:p w14:paraId="43E2059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625ED7E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dùng để gọi các hàm, không đặt các variable khác trùng tên</w:t>
      </w:r>
    </w:p>
    <w:p w14:paraId="394007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D7517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gọi hàm từ API</w:t>
      </w:r>
    </w:p>
    <w:p w14:paraId="1694B26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6B0AF7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2FF9D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đổ dữ liệu ra HTML</w:t>
      </w:r>
    </w:p>
    <w:p w14:paraId="71C8D04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73B8CE2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2F35CA9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29522E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6F839E2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31F0DC9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Check if there is an empty result</w:t>
      </w:r>
    </w:p>
    <w:p w14:paraId="38298B4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count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)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50310B4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1C6ADC8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&gt;Không có dữ liệu&lt;/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4C7BAC0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78045E2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}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{</w:t>
      </w:r>
    </w:p>
    <w:p w14:paraId="37F0653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foreach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as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1B68AFB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4283AE0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echo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"pd_name"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&lt;/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549857D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16F5DBA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21E7AE9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}</w:t>
      </w:r>
    </w:p>
    <w:p w14:paraId="413DE77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0DD84A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8AB58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hiển thị dữ liệu ảnh ra HTML (load_image.php)</w:t>
      </w:r>
    </w:p>
    <w:p w14:paraId="5DBAA4D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</w:p>
    <w:p w14:paraId="455B0DD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Bắt buộc phải có</w:t>
      </w:r>
    </w:p>
    <w:p w14:paraId="32B348A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297B78D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$api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275F1BE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</w:p>
    <w:p w14:paraId="1AB0331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img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src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&lt;?php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echo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load_image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][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"pd_image"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])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?&gt;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&gt;</w:t>
      </w:r>
    </w:p>
    <w:p w14:paraId="306F92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0FA57D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B7F70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D339C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Cách ghi Relative Path</w:t>
      </w:r>
    </w:p>
    <w:p w14:paraId="738FFBA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require_once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__DIR__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"/../../../api/core/core.php"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7D3707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__DIR__: chỉ thư mục chứa file đang gọi</w:t>
      </w:r>
    </w:p>
    <w:p w14:paraId="21079B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Phải thêm dấu “/ ” trước đường dẫn</w:t>
      </w:r>
    </w:p>
    <w:p w14:paraId="62E544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Muốn thay đổi cấp thư mục thì gọi bình thường</w:t>
      </w:r>
    </w:p>
    <w:p w14:paraId="17F774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D9118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[product.php]</w:t>
      </w:r>
    </w:p>
    <w:p w14:paraId="689B2D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Lấy tất cả sản phẩm theo loại</w:t>
      </w:r>
    </w:p>
    <w:p w14:paraId="25D7674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get_products_by_type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</w:t>
      </w:r>
    </w:p>
    <w:p w14:paraId="5C56FC3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{</w:t>
      </w:r>
    </w:p>
    <w:p w14:paraId="66C6519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SELECT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`pd_id`, `pd_name`, `pd_price`, `pd_description`, `pd_image`</w:t>
      </w:r>
    </w:p>
    <w:p w14:paraId="2659ABA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FROM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`product`</w:t>
      </w:r>
    </w:p>
    <w:p w14:paraId="26A70E1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WHERE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`pdt_id`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;"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146A4AE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1CB2BB4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$this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connection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query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72EB74E8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3EFBF0A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[];</w:t>
      </w:r>
    </w:p>
    <w:p w14:paraId="712F6CE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702BBAF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fetch_assoc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()) {</w:t>
      </w:r>
    </w:p>
    <w:p w14:paraId="311047B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[]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35E12A2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2C95347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77FBFF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7B15178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35F5A5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Tham số:</w:t>
      </w:r>
    </w:p>
    <w:p w14:paraId="53F662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$pdt_id: id loại sản phẩm (int)</w:t>
      </w:r>
    </w:p>
    <w:p w14:paraId="113BEB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5BECD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Trả về:</w:t>
      </w:r>
    </w:p>
    <w:p w14:paraId="3AB7C4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Kiểu: array</w:t>
      </w:r>
    </w:p>
    <w:p w14:paraId="2458DB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[</w:t>
      </w:r>
    </w:p>
    <w:p w14:paraId="4C8D08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“pd_id”: id sản phẩm (int)</w:t>
      </w:r>
    </w:p>
    <w:p w14:paraId="29850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“pd_name”: tên sản phẩm (string)</w:t>
      </w:r>
    </w:p>
    <w:p w14:paraId="546EF9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“pd_price”: giá sản phẩm (int)</w:t>
      </w:r>
    </w:p>
    <w:p w14:paraId="139FE0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“pd_description”: mô tả sản phẩm (string)</w:t>
      </w:r>
    </w:p>
    <w:p w14:paraId="287393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“pd_image”: ảnh sản phẩm (string)</w:t>
      </w:r>
    </w:p>
    <w:p w14:paraId="771A07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]</w:t>
      </w:r>
    </w:p>
    <w:p w14:paraId="749D40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1710D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Lấy tất cả loại sản phẩm</w:t>
      </w:r>
    </w:p>
    <w:p w14:paraId="117E0D4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get_product_types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</w:t>
      </w:r>
    </w:p>
    <w:p w14:paraId="13C98168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{</w:t>
      </w:r>
    </w:p>
    <w:p w14:paraId="377AF96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SELECT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*</w:t>
      </w:r>
    </w:p>
    <w:p w14:paraId="6758C94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FROM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`product_type`;"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241D647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45BC397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$this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connection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query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0BAEB47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D488F5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[];</w:t>
      </w:r>
    </w:p>
    <w:p w14:paraId="7A99B97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7CCDC08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$result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fetch_assoc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()) {</w:t>
      </w:r>
    </w:p>
    <w:p w14:paraId="4C28D3F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[]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$row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324F249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5757AB2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3CF159C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$data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104AABE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505004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Trả về:</w:t>
      </w:r>
    </w:p>
    <w:p w14:paraId="671E49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Kiểu: array</w:t>
      </w:r>
    </w:p>
    <w:p w14:paraId="17CBD5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[</w:t>
      </w:r>
    </w:p>
    <w:p w14:paraId="01B590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“pdt_id”: id loại sản phẩm (int)</w:t>
      </w:r>
    </w:p>
    <w:p w14:paraId="48725B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“pdt_name”: tên loại sản phẩm (string)</w:t>
      </w:r>
    </w:p>
    <w:p w14:paraId="3C9060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]</w:t>
      </w:r>
    </w:p>
    <w:p w14:paraId="355D83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5D8AEF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1C8F4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377531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5254A3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A85F8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392A4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46002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89A0A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0F7BDA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5878E5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09FC1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A192E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7B8915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73F05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66657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538D2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Thêm sản phẩm</w:t>
      </w:r>
    </w:p>
    <w:p w14:paraId="17CDFC3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add_product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string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$pd_name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$pd_price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string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$pd_description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string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</w:t>
      </w:r>
    </w:p>
    <w:p w14:paraId="67AD425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{</w:t>
      </w:r>
    </w:p>
    <w:p w14:paraId="2C13E9F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"0x"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bin2hex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file_get_contents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));</w:t>
      </w:r>
    </w:p>
    <w:p w14:paraId="5A50B42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E0FB04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pd_image is image so doesn't need to put into ""</w:t>
      </w:r>
    </w:p>
    <w:p w14:paraId="76343C7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INSERT INTO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`product` (`pd_name`, `pd_price`, `pd_description`, `pdt_id`, `pd_image`)</w:t>
      </w:r>
    </w:p>
    <w:p w14:paraId="5DD6F16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VALUES</w:t>
      </w:r>
    </w:p>
    <w:p w14:paraId="4942ACC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            (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$pd_name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$pd_price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$pd_description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);"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355665D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5A905E6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try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{</w:t>
      </w:r>
    </w:p>
    <w:p w14:paraId="1A40D99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$this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connection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query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2A8D3CF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"Đã thêm thành công!"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6ABABEF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}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catch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\Throwable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30C0BC5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getMessage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();</w:t>
      </w:r>
    </w:p>
    <w:p w14:paraId="73801CE8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35284C6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26F82D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Tham số:</w:t>
      </w:r>
    </w:p>
    <w:p w14:paraId="2D30B7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$pd_name: tên sản phẩm (string)</w:t>
      </w:r>
    </w:p>
    <w:p w14:paraId="3A0F5C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$pd_price: giá sản phẩm (int)</w:t>
      </w:r>
    </w:p>
    <w:p w14:paraId="6860E4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$pd_description: mô tả sản phẩm (string)</w:t>
      </w:r>
    </w:p>
    <w:p w14:paraId="5311D6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$pdt_id: id loại sản phẩm (int)</w:t>
      </w:r>
    </w:p>
    <w:p w14:paraId="30E7A1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$pd_image: ảnh sản phẩm (string)</w:t>
      </w:r>
    </w:p>
    <w:p w14:paraId="01BE5C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0869FA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Trả về:</w:t>
      </w:r>
    </w:p>
    <w:p w14:paraId="121140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Kiểu: string</w:t>
      </w:r>
    </w:p>
    <w:p w14:paraId="11FF76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Thành công: “Đã thêm thành công!”</w:t>
      </w:r>
    </w:p>
    <w:p w14:paraId="6CA90D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Thất bại: Nội dung lỗi</w:t>
      </w:r>
    </w:p>
    <w:p w14:paraId="553984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8552F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C4FC8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257ED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3964CB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73C5E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45FC45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96A6E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3056D3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Xoá sản phẩm</w:t>
      </w:r>
    </w:p>
    <w:p w14:paraId="4528BED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remove_product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</w:t>
      </w:r>
    </w:p>
    <w:p w14:paraId="4180545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{</w:t>
      </w:r>
    </w:p>
    <w:p w14:paraId="04D0049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DELETE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FROM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`product`</w:t>
      </w:r>
    </w:p>
    <w:p w14:paraId="5F12BA5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WHERE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`pd_id`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$pd_id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;"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54A7731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4C5A9C1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try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{</w:t>
      </w:r>
    </w:p>
    <w:p w14:paraId="79A39398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$this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connection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query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3CF6664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"Đã xoá thành công!"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749CE6F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}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catch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\Throwable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411281C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getMessage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();</w:t>
      </w:r>
    </w:p>
    <w:p w14:paraId="29FB3A0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1CFD9C2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029EB4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Tham số:</w:t>
      </w:r>
    </w:p>
    <w:p w14:paraId="39B5E3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$pd_id: id sản phẩm (string)</w:t>
      </w:r>
    </w:p>
    <w:p w14:paraId="7CE448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2DBA35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Trả về:</w:t>
      </w:r>
    </w:p>
    <w:p w14:paraId="6EAAD4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Kiểu: string</w:t>
      </w:r>
    </w:p>
    <w:p w14:paraId="082EEB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Thành công: “Đã xoá thành công!”</w:t>
      </w:r>
    </w:p>
    <w:p w14:paraId="1065B7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Thất bại: Nội dung lỗi</w:t>
      </w:r>
    </w:p>
    <w:p w14:paraId="286E4F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187517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Sửa sản phẩm</w:t>
      </w:r>
    </w:p>
    <w:p w14:paraId="758DE12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function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edit_product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array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</w:t>
      </w:r>
    </w:p>
    <w:p w14:paraId="575516E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{</w:t>
      </w:r>
    </w:p>
    <w:p w14:paraId="428291A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3F94B21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150AE3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$pd_name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"pd_name"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??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1D563FD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$pd_price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"pd_price"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??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1ACA11D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$pd_description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"pd_description"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??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73F4B2E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"pdt_id"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??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0BA2B0B9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$product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"pd_image"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] ?? </w:t>
      </w:r>
      <w:r>
        <w:rPr>
          <w:rFonts w:hint="default" w:ascii="Cascadia Code" w:hAnsi="Cascadia Code" w:eastAsia="Cascadia Code" w:cs="Cascadia Code"/>
          <w:b w:val="0"/>
          <w:bCs w:val="0"/>
          <w:color w:val="CAEBE0"/>
          <w:kern w:val="0"/>
          <w:sz w:val="21"/>
          <w:szCs w:val="21"/>
          <w:shd w:val="clear" w:fill="091820"/>
          <w:lang w:val="en-US" w:eastAsia="zh-CN" w:bidi="ar"/>
        </w:rPr>
        <w:t>null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60A150E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290D8E5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$pd_name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22708CC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.=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"`pd_name` =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$pd_name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,"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24C85E0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013731F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0118D37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1A63915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12C097B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$pd_price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13182AA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.=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"`pd_price` =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$pd_price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,"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5292F734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52F98EA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6431353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$pd_description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3503829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.=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"`pd_description` =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$pd_description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\"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,"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604AD33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1EDC20E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7DED4C6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33B22CE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.=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"`pdt_id` =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$pdt_id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,"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24032CF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3402FB8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1CF7666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0277BDE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"0x"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bin2hex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file_get_contents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));</w:t>
      </w:r>
    </w:p>
    <w:p w14:paraId="48B112F1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73A711D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pd_image is image so doesn't need to put into ""</w:t>
      </w:r>
    </w:p>
    <w:p w14:paraId="7347816D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.=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"`pd_image` =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$pd_image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,"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4FD038EA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3C1585D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4354635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i/>
          <w:iCs/>
          <w:color w:val="2F6B4E"/>
          <w:kern w:val="0"/>
          <w:sz w:val="21"/>
          <w:szCs w:val="21"/>
          <w:shd w:val="clear" w:fill="091820"/>
          <w:lang w:val="en-US" w:eastAsia="zh-CN" w:bidi="ar"/>
        </w:rPr>
        <w:t>// Avoid spamming button when nothing changes</w:t>
      </w:r>
    </w:p>
    <w:p w14:paraId="15DCAC5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773CFC8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"Không có gì thay đổi!"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4BFFE1F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5CAF7883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</w:p>
    <w:p w14:paraId="0A98052F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rtrim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','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;</w:t>
      </w:r>
    </w:p>
    <w:p w14:paraId="7DD5942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55F4B367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UPDATE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`product`</w:t>
      </w:r>
    </w:p>
    <w:p w14:paraId="694F65AE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SET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$update</w:t>
      </w:r>
    </w:p>
    <w:p w14:paraId="08FBD3F5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WHERE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`pd_id` </w:t>
      </w:r>
      <w:r>
        <w:rPr>
          <w:rFonts w:hint="default" w:ascii="Cascadia Code" w:hAnsi="Cascadia Code" w:eastAsia="Cascadia Code" w:cs="Cascadia Code"/>
          <w:b w:val="0"/>
          <w:bCs w:val="0"/>
          <w:color w:val="E6E29E"/>
          <w:kern w:val="0"/>
          <w:sz w:val="21"/>
          <w:szCs w:val="21"/>
          <w:shd w:val="clear" w:fill="091820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$pd_id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;"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4C47A14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</w:p>
    <w:p w14:paraId="58231F32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try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{</w:t>
      </w:r>
    </w:p>
    <w:p w14:paraId="33AA1BD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$this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connection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query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$sql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);</w:t>
      </w:r>
    </w:p>
    <w:p w14:paraId="27FE91B0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8D3A5"/>
          <w:kern w:val="0"/>
          <w:sz w:val="21"/>
          <w:szCs w:val="21"/>
          <w:shd w:val="clear" w:fill="091820"/>
          <w:lang w:val="en-US" w:eastAsia="zh-CN" w:bidi="ar"/>
        </w:rPr>
        <w:t>"Đã thay đổi thành công!"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;</w:t>
      </w:r>
    </w:p>
    <w:p w14:paraId="3AC200C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}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catch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729AA1"/>
          <w:kern w:val="0"/>
          <w:sz w:val="21"/>
          <w:szCs w:val="21"/>
          <w:shd w:val="clear" w:fill="091820"/>
          <w:lang w:val="en-US" w:eastAsia="zh-CN" w:bidi="ar"/>
        </w:rPr>
        <w:t>\Throwable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) {</w:t>
      </w:r>
    </w:p>
    <w:p w14:paraId="38DE653B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4B974F"/>
          <w:kern w:val="0"/>
          <w:sz w:val="21"/>
          <w:szCs w:val="21"/>
          <w:shd w:val="clear" w:fill="091820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1E276"/>
          <w:kern w:val="0"/>
          <w:sz w:val="21"/>
          <w:szCs w:val="21"/>
          <w:shd w:val="clear" w:fill="091820"/>
          <w:lang w:val="en-US" w:eastAsia="zh-CN" w:bidi="ar"/>
        </w:rPr>
        <w:t>$th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-&gt;</w:t>
      </w:r>
      <w:r>
        <w:rPr>
          <w:rFonts w:hint="default" w:ascii="Cascadia Code" w:hAnsi="Cascadia Code" w:eastAsia="Cascadia Code" w:cs="Cascadia Code"/>
          <w:b w:val="0"/>
          <w:bCs w:val="0"/>
          <w:color w:val="73EF61"/>
          <w:kern w:val="0"/>
          <w:sz w:val="21"/>
          <w:szCs w:val="21"/>
          <w:shd w:val="clear" w:fill="091820"/>
          <w:lang w:val="en-US" w:eastAsia="zh-CN" w:bidi="ar"/>
        </w:rPr>
        <w:t>getMessage</w:t>
      </w: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();</w:t>
      </w:r>
    </w:p>
    <w:p w14:paraId="5D5B5D5C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    }</w:t>
      </w:r>
    </w:p>
    <w:p w14:paraId="6B08E2F6">
      <w:pPr>
        <w:keepNext w:val="0"/>
        <w:keepLines w:val="0"/>
        <w:widowControl/>
        <w:suppressLineNumbers w:val="0"/>
        <w:shd w:val="clear" w:fill="091820"/>
        <w:spacing w:line="360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EAF0D8"/>
          <w:sz w:val="21"/>
          <w:szCs w:val="21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EAF0D8"/>
          <w:kern w:val="0"/>
          <w:sz w:val="21"/>
          <w:szCs w:val="21"/>
          <w:shd w:val="clear" w:fill="091820"/>
          <w:lang w:val="en-US" w:eastAsia="zh-CN" w:bidi="ar"/>
        </w:rPr>
        <w:t>    }</w:t>
      </w:r>
    </w:p>
    <w:p w14:paraId="2FE528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66E68D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Tham số:</w:t>
      </w:r>
    </w:p>
    <w:p w14:paraId="59A919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$pd_id: id sản phẩm (string)</w:t>
      </w:r>
    </w:p>
    <w:p w14:paraId="2A36F4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ab/>
        <w:t>$product: những thay đổi cho sản phẩm (array)</w:t>
      </w:r>
    </w:p>
    <w:p w14:paraId="4AFD45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</w:p>
    <w:p w14:paraId="331B76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kern w:val="0"/>
          <w:sz w:val="26"/>
          <w:szCs w:val="26"/>
          <w:lang w:val="en-US" w:eastAsia="zh-CN" w:bidi="ar"/>
        </w:rPr>
        <w:t>Trả về:</w:t>
      </w:r>
    </w:p>
    <w:p w14:paraId="1AA86A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Kiểu: string</w:t>
      </w:r>
    </w:p>
    <w:p w14:paraId="2FA389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Không đổi: “Không có gì thay đổi!”</w:t>
      </w:r>
    </w:p>
    <w:p w14:paraId="0876E5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Thành công: “Đã thay đổi thành công!”</w:t>
      </w:r>
    </w:p>
    <w:p w14:paraId="621BB9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firstLine="720" w:firstLineChars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  <w:t>Thất bại: Nội dung lỗi</w:t>
      </w:r>
    </w:p>
    <w:p w14:paraId="3AED6F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left"/>
        <w:textAlignment w:val="auto"/>
        <w:rPr>
          <w:rFonts w:hint="default" w:ascii="Cambria" w:hAnsi="Cambria" w:eastAsia="Cambria" w:cs="Cambria"/>
          <w:b w:val="0"/>
          <w:bCs w:val="0"/>
          <w:kern w:val="0"/>
          <w:sz w:val="26"/>
          <w:szCs w:val="26"/>
          <w:lang w:val="en-US" w:eastAsia="zh-CN" w:bidi="ar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F87DDC">
    <w:pPr>
      <w:pStyle w:val="5"/>
      <w:jc w:val="center"/>
      <w:rPr>
        <w:rFonts w:hint="default" w:ascii="Cambria" w:hAnsi="Cambria" w:cs="Cambria"/>
        <w:sz w:val="26"/>
        <w:szCs w:val="26"/>
        <w:lang w:val="en-US"/>
      </w:rPr>
    </w:pPr>
    <w:r>
      <w:rPr>
        <w:rFonts w:hint="default" w:ascii="Cambria" w:hAnsi="Cambria" w:cs="Cambria"/>
        <w:sz w:val="26"/>
        <w:szCs w:val="26"/>
        <w:lang w:val="en-US"/>
      </w:rPr>
      <w:t>[</w:t>
    </w:r>
    <w:r>
      <w:rPr>
        <w:rFonts w:hint="default" w:ascii="Cambria" w:hAnsi="Cambria" w:cs="Cambria"/>
        <w:sz w:val="26"/>
        <w:szCs w:val="26"/>
        <w:lang w:val="en-US"/>
      </w:rPr>
      <w:fldChar w:fldCharType="begin"/>
    </w:r>
    <w:r>
      <w:rPr>
        <w:rFonts w:hint="default" w:ascii="Cambria" w:hAnsi="Cambria" w:cs="Cambria"/>
        <w:sz w:val="26"/>
        <w:szCs w:val="26"/>
        <w:lang w:val="en-US"/>
      </w:rPr>
      <w:instrText xml:space="preserve"> PAGE \* MERGEFORMAT </w:instrText>
    </w:r>
    <w:r>
      <w:rPr>
        <w:rFonts w:hint="default" w:ascii="Cambria" w:hAnsi="Cambria" w:cs="Cambria"/>
        <w:sz w:val="26"/>
        <w:szCs w:val="26"/>
        <w:lang w:val="en-US"/>
      </w:rPr>
      <w:fldChar w:fldCharType="separate"/>
    </w:r>
    <w:r>
      <w:rPr>
        <w:rFonts w:hint="default" w:ascii="Cambria" w:hAnsi="Cambria" w:cs="Cambria"/>
        <w:sz w:val="26"/>
        <w:szCs w:val="26"/>
        <w:lang w:val="en-US"/>
      </w:rPr>
      <w:t>1</w:t>
    </w:r>
    <w:r>
      <w:rPr>
        <w:rFonts w:hint="default" w:ascii="Cambria" w:hAnsi="Cambria" w:cs="Cambria"/>
        <w:sz w:val="26"/>
        <w:szCs w:val="26"/>
        <w:lang w:val="en-US"/>
      </w:rPr>
      <w:fldChar w:fldCharType="end"/>
    </w:r>
    <w:r>
      <w:rPr>
        <w:rFonts w:hint="default" w:ascii="Cambria" w:hAnsi="Cambria" w:cs="Cambria"/>
        <w:sz w:val="26"/>
        <w:szCs w:val="26"/>
        <w:lang w:val="en-US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63513">
    <w:pPr>
      <w:pStyle w:val="6"/>
      <w:pBdr>
        <w:bottom w:val="thinThickMediumGap" w:color="auto" w:sz="18" w:space="0"/>
      </w:pBdr>
      <w:jc w:val="center"/>
      <w:rPr>
        <w:rFonts w:hint="default" w:ascii="Cambria" w:hAnsi="Cambria" w:cs="Cambria"/>
        <w:sz w:val="26"/>
        <w:szCs w:val="2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attachedTemplate r:id="rId1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5FC9"/>
    <w:rsid w:val="01A96126"/>
    <w:rsid w:val="02A01ABB"/>
    <w:rsid w:val="09642C78"/>
    <w:rsid w:val="096A4B81"/>
    <w:rsid w:val="0AD37A0E"/>
    <w:rsid w:val="0CBF1375"/>
    <w:rsid w:val="0D681B8E"/>
    <w:rsid w:val="12BA2945"/>
    <w:rsid w:val="151B73E6"/>
    <w:rsid w:val="15D476DF"/>
    <w:rsid w:val="198B5744"/>
    <w:rsid w:val="19BE14BB"/>
    <w:rsid w:val="1C79520C"/>
    <w:rsid w:val="1DCA5EAB"/>
    <w:rsid w:val="1FA11DCE"/>
    <w:rsid w:val="22E0370E"/>
    <w:rsid w:val="259A4519"/>
    <w:rsid w:val="25B479BA"/>
    <w:rsid w:val="26DD4E0D"/>
    <w:rsid w:val="28770478"/>
    <w:rsid w:val="29FC04FC"/>
    <w:rsid w:val="2A572EBE"/>
    <w:rsid w:val="2B102FB5"/>
    <w:rsid w:val="2B866477"/>
    <w:rsid w:val="2C753B81"/>
    <w:rsid w:val="30401638"/>
    <w:rsid w:val="32AC12AE"/>
    <w:rsid w:val="330D1E55"/>
    <w:rsid w:val="34FF4A30"/>
    <w:rsid w:val="36373A34"/>
    <w:rsid w:val="36841C9D"/>
    <w:rsid w:val="36F54418"/>
    <w:rsid w:val="37F94BCD"/>
    <w:rsid w:val="380769FB"/>
    <w:rsid w:val="3867488B"/>
    <w:rsid w:val="3C3641D7"/>
    <w:rsid w:val="3CDD5FC9"/>
    <w:rsid w:val="400A03A0"/>
    <w:rsid w:val="486F7E63"/>
    <w:rsid w:val="48C514F3"/>
    <w:rsid w:val="49D719D0"/>
    <w:rsid w:val="4B064F25"/>
    <w:rsid w:val="4DE05996"/>
    <w:rsid w:val="510164F4"/>
    <w:rsid w:val="5140553E"/>
    <w:rsid w:val="52D63110"/>
    <w:rsid w:val="544B5093"/>
    <w:rsid w:val="57C70778"/>
    <w:rsid w:val="589C03F0"/>
    <w:rsid w:val="5A1000B4"/>
    <w:rsid w:val="5DF631B4"/>
    <w:rsid w:val="61857F0D"/>
    <w:rsid w:val="62E4334D"/>
    <w:rsid w:val="659A6D3E"/>
    <w:rsid w:val="66AA5232"/>
    <w:rsid w:val="673A67EA"/>
    <w:rsid w:val="683E37EC"/>
    <w:rsid w:val="684E7BF4"/>
    <w:rsid w:val="69D342DF"/>
    <w:rsid w:val="6B1E2C4D"/>
    <w:rsid w:val="6CB23063"/>
    <w:rsid w:val="6D3F28C7"/>
    <w:rsid w:val="6EE16CA5"/>
    <w:rsid w:val="6F95081D"/>
    <w:rsid w:val="72334969"/>
    <w:rsid w:val="73114357"/>
    <w:rsid w:val="73FC5259"/>
    <w:rsid w:val="7444344F"/>
    <w:rsid w:val="76C07F60"/>
    <w:rsid w:val="784C6D2C"/>
    <w:rsid w:val="7A640B53"/>
    <w:rsid w:val="7B0B2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Calibri" w:hAnsi="Calibri" w:eastAsia="等线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utg\AppData\Roaming\kingsoft\office6\templates\wps\en_US\basic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basic.wpt</Template>
  <Pages>7</Pages>
  <Words>0</Words>
  <Characters>0</Characters>
  <Lines>1</Lines>
  <Paragraphs>1</Paragraphs>
  <TotalTime>39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2024-10-03T16:18:00Z</dcterms:created>
  <dc:creator>nhatjddees</dc:creator>
  <cp:lastModifiedBy>nhatjddees</cp:lastModifiedBy>
  <dcterms:modified xsi:type="dcterms:W3CDTF">2024-10-09T07:24:56Z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19B9B7A77C6D4AE4B52A6511AD5BAB07_11</vt:lpwstr>
  </property>
</Properties>
</file>